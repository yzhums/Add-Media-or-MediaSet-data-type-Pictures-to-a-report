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14:paraId="26F2FC6E" w14:textId="77777777" w:rsidTr="002F2688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657D23A0-59CD-464C-9B80-611DFFCFF34A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14:paraId="53A5946E" w14:textId="77777777" w:rsidR="00676789" w:rsidRPr="00456AFC" w:rsidRDefault="00676789" w:rsidP="00676789">
                <w:pPr>
                  <w:pStyle w:val="ab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657D23A0-59CD-464C-9B80-611DFFCFF34A}"/>
            <w:text/>
          </w:sdtPr>
          <w:sdtEndPr/>
          <w:sdtContent>
            <w:tc>
              <w:tcPr>
                <w:tcW w:w="2111" w:type="pct"/>
              </w:tcPr>
              <w:p w14:paraId="123C1B60" w14:textId="77777777" w:rsidR="00676789" w:rsidRPr="00456AFC" w:rsidRDefault="00676789" w:rsidP="00676789">
                <w:pPr>
                  <w:pStyle w:val="ab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14:paraId="151884D0" w14:textId="77777777" w:rsidTr="002F2688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657D23A0-59CD-464C-9B80-611DFFCFF34A}"/>
            <w:text/>
          </w:sdtPr>
          <w:sdtEndPr/>
          <w:sdtContent>
            <w:tc>
              <w:tcPr>
                <w:tcW w:w="2889" w:type="pct"/>
              </w:tcPr>
              <w:p w14:paraId="52CAD789" w14:textId="77777777" w:rsidR="00676789" w:rsidRPr="00456AFC" w:rsidRDefault="00676789" w:rsidP="00676789">
                <w:pPr>
                  <w:pStyle w:val="ab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657D23A0-59CD-464C-9B80-611DFFCFF34A}"/>
            <w:text/>
          </w:sdtPr>
          <w:sdtEndPr/>
          <w:sdtContent>
            <w:tc>
              <w:tcPr>
                <w:tcW w:w="2111" w:type="pct"/>
              </w:tcPr>
              <w:p w14:paraId="4ABB78DD" w14:textId="77777777" w:rsidR="00676789" w:rsidRPr="00456AFC" w:rsidRDefault="00676789" w:rsidP="00676789">
                <w:pPr>
                  <w:pStyle w:val="ab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14:paraId="489DBD9B" w14:textId="77777777" w:rsidTr="002F2688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657D23A0-59CD-464C-9B80-611DFFCFF34A}"/>
            <w:text/>
          </w:sdtPr>
          <w:sdtEndPr/>
          <w:sdtContent>
            <w:tc>
              <w:tcPr>
                <w:tcW w:w="2889" w:type="pct"/>
              </w:tcPr>
              <w:p w14:paraId="68ABE0D3" w14:textId="77777777" w:rsidR="00676789" w:rsidRPr="00456AFC" w:rsidRDefault="00676789" w:rsidP="00676789">
                <w:pPr>
                  <w:pStyle w:val="ab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657D23A0-59CD-464C-9B80-611DFFCFF34A}"/>
            <w:text/>
          </w:sdtPr>
          <w:sdtEndPr/>
          <w:sdtContent>
            <w:tc>
              <w:tcPr>
                <w:tcW w:w="2111" w:type="pct"/>
              </w:tcPr>
              <w:p w14:paraId="24DCE083" w14:textId="77777777" w:rsidR="00676789" w:rsidRPr="00456AFC" w:rsidRDefault="00676789" w:rsidP="00676789">
                <w:pPr>
                  <w:pStyle w:val="ab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14:paraId="77B5C40B" w14:textId="77777777" w:rsidTr="002F2688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657D23A0-59CD-464C-9B80-611DFFCFF34A}"/>
            <w:text/>
          </w:sdtPr>
          <w:sdtEndPr/>
          <w:sdtContent>
            <w:tc>
              <w:tcPr>
                <w:tcW w:w="2889" w:type="pct"/>
              </w:tcPr>
              <w:p w14:paraId="667FD01A" w14:textId="77777777" w:rsidR="00676789" w:rsidRPr="00456AFC" w:rsidRDefault="00676789" w:rsidP="00676789">
                <w:pPr>
                  <w:pStyle w:val="ab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657D23A0-59CD-464C-9B80-611DFFCFF34A}"/>
            <w:text/>
          </w:sdtPr>
          <w:sdtEndPr/>
          <w:sdtContent>
            <w:tc>
              <w:tcPr>
                <w:tcW w:w="2111" w:type="pct"/>
              </w:tcPr>
              <w:p w14:paraId="505F6BC2" w14:textId="77777777" w:rsidR="00676789" w:rsidRPr="00456AFC" w:rsidRDefault="00676789" w:rsidP="00676789">
                <w:pPr>
                  <w:pStyle w:val="ab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14:paraId="536CF862" w14:textId="77777777" w:rsidTr="002F2688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657D23A0-59CD-464C-9B80-611DFFCFF34A}"/>
            <w:text/>
          </w:sdtPr>
          <w:sdtEndPr/>
          <w:sdtContent>
            <w:tc>
              <w:tcPr>
                <w:tcW w:w="2889" w:type="pct"/>
              </w:tcPr>
              <w:p w14:paraId="132EE0A5" w14:textId="77777777" w:rsidR="00676789" w:rsidRPr="00456AFC" w:rsidRDefault="00676789" w:rsidP="00676789">
                <w:pPr>
                  <w:pStyle w:val="ab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657D23A0-59CD-464C-9B80-611DFFCFF34A}"/>
            <w:text/>
          </w:sdtPr>
          <w:sdtEndPr/>
          <w:sdtContent>
            <w:tc>
              <w:tcPr>
                <w:tcW w:w="2111" w:type="pct"/>
              </w:tcPr>
              <w:p w14:paraId="086CDD28" w14:textId="77777777" w:rsidR="00676789" w:rsidRPr="00456AFC" w:rsidRDefault="00676789" w:rsidP="00676789">
                <w:pPr>
                  <w:pStyle w:val="ab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14:paraId="229EBB8B" w14:textId="77777777" w:rsidTr="002F2688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657D23A0-59CD-464C-9B80-611DFFCFF34A}"/>
            <w:text/>
          </w:sdtPr>
          <w:sdtEndPr/>
          <w:sdtContent>
            <w:tc>
              <w:tcPr>
                <w:tcW w:w="2889" w:type="pct"/>
              </w:tcPr>
              <w:p w14:paraId="1681B1ED" w14:textId="77777777" w:rsidR="00676789" w:rsidRPr="00456AFC" w:rsidRDefault="00676789" w:rsidP="00676789">
                <w:pPr>
                  <w:pStyle w:val="ab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657D23A0-59CD-464C-9B80-611DFFCFF34A}"/>
            <w:text/>
          </w:sdtPr>
          <w:sdtEndPr/>
          <w:sdtContent>
            <w:tc>
              <w:tcPr>
                <w:tcW w:w="2111" w:type="pct"/>
              </w:tcPr>
              <w:p w14:paraId="0893A146" w14:textId="77777777" w:rsidR="00676789" w:rsidRPr="00456AFC" w:rsidRDefault="00676789" w:rsidP="00676789">
                <w:pPr>
                  <w:pStyle w:val="ab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14:paraId="099CE60A" w14:textId="77777777" w:rsidTr="002F2688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657D23A0-59CD-464C-9B80-611DFFCFF34A}"/>
            <w:text/>
          </w:sdtPr>
          <w:sdtEndPr/>
          <w:sdtContent>
            <w:tc>
              <w:tcPr>
                <w:tcW w:w="2889" w:type="pct"/>
              </w:tcPr>
              <w:p w14:paraId="3E8D976B" w14:textId="77777777" w:rsidR="00676789" w:rsidRPr="00456AFC" w:rsidRDefault="00676789" w:rsidP="00676789">
                <w:pPr>
                  <w:pStyle w:val="ab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14:paraId="58F6A821" w14:textId="77777777" w:rsidR="00676789" w:rsidRPr="00456AFC" w:rsidRDefault="008A539F" w:rsidP="00676789">
            <w:pPr>
              <w:pStyle w:val="ab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657D23A0-59CD-464C-9B80-611DFFCFF34A}"/>
                <w:text/>
              </w:sdtPr>
              <w:sdtEndPr/>
              <w:sdtContent>
                <w:r w:rsidR="00676789" w:rsidRPr="00456AFC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657D23A0-59CD-464C-9B80-611DFFCFF34A}"/>
                <w:text/>
              </w:sdtPr>
              <w:sdtEndPr/>
              <w:sdtContent>
                <w:r w:rsidR="00676789" w:rsidRPr="00456AF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14:paraId="34E72004" w14:textId="77777777" w:rsidTr="002F2688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657D23A0-59CD-464C-9B80-611DFFCFF34A}"/>
            <w:text/>
          </w:sdtPr>
          <w:sdtEndPr/>
          <w:sdtContent>
            <w:tc>
              <w:tcPr>
                <w:tcW w:w="2889" w:type="pct"/>
              </w:tcPr>
              <w:p w14:paraId="6331BE42" w14:textId="77777777" w:rsidR="00676789" w:rsidRPr="00456AFC" w:rsidRDefault="00676789" w:rsidP="00676789">
                <w:pPr>
                  <w:pStyle w:val="ab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14:paraId="065CE5C3" w14:textId="77777777" w:rsidR="00676789" w:rsidRPr="00456AFC" w:rsidRDefault="00676789" w:rsidP="00676789">
            <w:pPr>
              <w:pStyle w:val="ab"/>
              <w:jc w:val="right"/>
            </w:pPr>
          </w:p>
        </w:tc>
      </w:tr>
    </w:tbl>
    <w:p w14:paraId="21C3F972" w14:textId="77777777" w:rsidR="00245B0E" w:rsidRPr="00675FB4" w:rsidRDefault="00245B0E" w:rsidP="00E33456">
      <w:pPr>
        <w:pStyle w:val="ab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14:paraId="3436BAB8" w14:textId="77777777" w:rsidTr="008350A8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657D23A0-59CD-464C-9B80-611DFFCFF34A}"/>
            <w:text/>
          </w:sdtPr>
          <w:sdtEndPr/>
          <w:sdtContent>
            <w:tc>
              <w:tcPr>
                <w:tcW w:w="2551" w:type="dxa"/>
              </w:tcPr>
              <w:p w14:paraId="76454288" w14:textId="7A3D7325" w:rsidR="00676789" w:rsidRDefault="002220D6" w:rsidP="008350A8">
                <w:pPr>
                  <w:pStyle w:val="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657D23A0-59CD-464C-9B80-611DFFCFF34A}"/>
            <w:text/>
          </w:sdtPr>
          <w:sdtEndPr/>
          <w:sdtContent>
            <w:tc>
              <w:tcPr>
                <w:tcW w:w="2552" w:type="dxa"/>
              </w:tcPr>
              <w:p w14:paraId="5A165D7B" w14:textId="77777777" w:rsidR="00676789" w:rsidRDefault="00CF4F6E" w:rsidP="008350A8">
                <w:pPr>
                  <w:pStyle w:val="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657D23A0-59CD-464C-9B80-611DFFCFF34A}"/>
            <w:text/>
          </w:sdtPr>
          <w:sdtEndPr/>
          <w:sdtContent>
            <w:tc>
              <w:tcPr>
                <w:tcW w:w="2551" w:type="dxa"/>
              </w:tcPr>
              <w:p w14:paraId="270D1E1D" w14:textId="77777777" w:rsidR="00676789" w:rsidRDefault="00CF4F6E" w:rsidP="008350A8">
                <w:pPr>
                  <w:pStyle w:val="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657D23A0-59CD-464C-9B80-611DFFCFF34A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14:paraId="3D48FDA0" w14:textId="77777777" w:rsidR="00676789" w:rsidRDefault="00CF4F6E" w:rsidP="008350A8">
                <w:pPr>
                  <w:pStyle w:val="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14:paraId="11B4727C" w14:textId="77777777" w:rsidTr="008350A8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657D23A0-59CD-464C-9B80-611DFFCFF34A}"/>
            <w:text/>
          </w:sdtPr>
          <w:sdtEndPr/>
          <w:sdtContent>
            <w:tc>
              <w:tcPr>
                <w:tcW w:w="2551" w:type="dxa"/>
              </w:tcPr>
              <w:p w14:paraId="32A5E549" w14:textId="54712F4B" w:rsidR="00676789" w:rsidRDefault="002220D6" w:rsidP="008350A8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657D23A0-59CD-464C-9B80-611DFFCFF34A}"/>
            <w:text/>
          </w:sdtPr>
          <w:sdtEndPr/>
          <w:sdtContent>
            <w:tc>
              <w:tcPr>
                <w:tcW w:w="2552" w:type="dxa"/>
              </w:tcPr>
              <w:p w14:paraId="2159DD17" w14:textId="77777777" w:rsidR="00676789" w:rsidRDefault="00CF4F6E" w:rsidP="008350A8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657D23A0-59CD-464C-9B80-611DFFCFF34A}"/>
            <w:text/>
          </w:sdtPr>
          <w:sdtEndPr/>
          <w:sdtContent>
            <w:tc>
              <w:tcPr>
                <w:tcW w:w="2551" w:type="dxa"/>
              </w:tcPr>
              <w:p w14:paraId="0F837E58" w14:textId="77777777" w:rsidR="00676789" w:rsidRDefault="00CF4F6E" w:rsidP="008350A8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657D23A0-59CD-464C-9B80-611DFFCFF34A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14:paraId="4292B848" w14:textId="77777777" w:rsidR="00676789" w:rsidRDefault="00CF4F6E" w:rsidP="008350A8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 " w:xpath="/ns0:NavWordReportXmlPart[1]/ns0:Header[1]/ns0:WorkDescriptionLines" w:storeItemID="{657D23A0-59CD-464C-9B80-611DFFCFF34A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657D23A0-59CD-464C-9B80-611DFFCFF34A}"/>
                <w:text/>
              </w:sdtPr>
              <w:sdtEndPr/>
              <w:sdtContent>
                <w:p w14:paraId="5298A7BB" w14:textId="77777777" w:rsidR="00654762" w:rsidRDefault="00654762" w:rsidP="00F05D1E">
                  <w:pPr>
                    <w:pStyle w:val="ab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sdt>
      <w:sdtPr>
        <w:alias w:val="#Nav: /Header/CustPicture"/>
        <w:tag w:val="#Nav: Standard_Sales_Order_Conf/1305"/>
        <w:id w:val="2113470211"/>
        <w:showingPlcHdr/>
        <w:dataBinding w:prefixMappings="xmlns:ns0='urn:microsoft-dynamics-nav/reports/Standard_Sales_Order_Conf/1305/'" w:xpath="/ns0:NavWordReportXmlPart[1]/ns0:Header[1]/ns0:CustPicture[1]" w:storeItemID="{657D23A0-59CD-464C-9B80-611DFFCFF34A}"/>
        <w:picture/>
      </w:sdtPr>
      <w:sdtEndPr/>
      <w:sdtContent>
        <w:p w14:paraId="4567A2F9" w14:textId="0A931C5F" w:rsidR="009C75FB" w:rsidRPr="00E33456" w:rsidRDefault="00A478C7" w:rsidP="00676789">
          <w:r>
            <w:rPr>
              <w:noProof/>
            </w:rPr>
            <w:drawing>
              <wp:inline distT="0" distB="0" distL="0" distR="0" wp14:anchorId="0F44255F" wp14:editId="458B42EB">
                <wp:extent cx="1266825" cy="1266825"/>
                <wp:effectExtent l="0" t="0" r="9525" b="9525"/>
                <wp:docPr id="2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tbl>
      <w:tblPr>
        <w:tblStyle w:val="a3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894"/>
        <w:gridCol w:w="894"/>
        <w:gridCol w:w="2562"/>
        <w:gridCol w:w="797"/>
        <w:gridCol w:w="665"/>
        <w:gridCol w:w="1595"/>
        <w:gridCol w:w="665"/>
        <w:gridCol w:w="665"/>
        <w:gridCol w:w="1727"/>
      </w:tblGrid>
      <w:tr w:rsidR="00F05D1E" w:rsidRPr="008350A8" w14:paraId="6B67A4E9" w14:textId="77777777" w:rsidTr="00F05D1E">
        <w:trPr>
          <w:trHeight w:val="574"/>
        </w:trPr>
        <w:tc>
          <w:tcPr>
            <w:tcW w:w="894" w:type="dxa"/>
            <w:tcBorders>
              <w:bottom w:val="single" w:sz="4" w:space="0" w:color="auto"/>
            </w:tcBorders>
          </w:tcPr>
          <w:p w14:paraId="776A1077" w14:textId="77777777" w:rsidR="00F05D1E" w:rsidRDefault="00F05D1E" w:rsidP="008350A8">
            <w:pPr>
              <w:pStyle w:val="1"/>
              <w:outlineLvl w:val="0"/>
            </w:pPr>
          </w:p>
        </w:tc>
        <w:sdt>
          <w:sdtPr>
            <w:alias w:val="#Nav: /Header/Line/ItemNo_Line_Lbl"/>
            <w:tag w:val="#Nav: Standard_Sales_Order_Conf/1305"/>
            <w:id w:val="771446451"/>
            <w:placeholder>
              <w:docPart w:val="44C1FBB1BAB540E2B1879975FE33A8E6"/>
            </w:placeholder>
            <w:dataBinding w:prefixMappings="xmlns:ns0='urn:microsoft-dynamics-nav/reports/Standard_Sales_Order_Conf/1305/'" w:xpath="/ns0:NavWordReportXmlPart[1]/ns0:Header[1]/ns0:Line[1]/ns0:ItemNo_Line_Lbl[1]" w:storeItemID="{657D23A0-59CD-464C-9B80-611DFFCFF34A}"/>
            <w:text/>
          </w:sdtPr>
          <w:sdtContent>
            <w:tc>
              <w:tcPr>
                <w:tcW w:w="894" w:type="dxa"/>
                <w:tcBorders>
                  <w:bottom w:val="single" w:sz="4" w:space="0" w:color="auto"/>
                </w:tcBorders>
                <w:vAlign w:val="bottom"/>
              </w:tcPr>
              <w:p w14:paraId="33E415D5" w14:textId="3F889FDF" w:rsidR="00F05D1E" w:rsidRPr="008350A8" w:rsidRDefault="00F05D1E" w:rsidP="008350A8">
                <w:pPr>
                  <w:pStyle w:val="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44C1FBB1BAB540E2B1879975FE33A8E6"/>
            </w:placeholder>
            <w:dataBinding w:prefixMappings="xmlns:ns0='urn:microsoft-dynamics-nav/reports/Standard_Sales_Order_Conf/1305/'" w:xpath="/ns0:NavWordReportXmlPart[1]/ns0:Header[1]/ns0:Line[1]/ns0:Description_Line_Lbl[1]" w:storeItemID="{657D23A0-59CD-464C-9B80-611DFFCFF34A}"/>
            <w:text/>
          </w:sdtPr>
          <w:sdtContent>
            <w:tc>
              <w:tcPr>
                <w:tcW w:w="2562" w:type="dxa"/>
                <w:tcBorders>
                  <w:bottom w:val="single" w:sz="4" w:space="0" w:color="auto"/>
                </w:tcBorders>
                <w:vAlign w:val="bottom"/>
              </w:tcPr>
              <w:p w14:paraId="50264B05" w14:textId="77777777" w:rsidR="00F05D1E" w:rsidRPr="008350A8" w:rsidRDefault="00F05D1E" w:rsidP="008350A8">
                <w:pPr>
                  <w:pStyle w:val="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44C1FBB1BAB540E2B1879975FE33A8E6"/>
            </w:placeholder>
            <w:dataBinding w:prefixMappings="xmlns:ns0='urn:microsoft-dynamics-nav/reports/Standard_Sales_Order_Conf/1305/'" w:xpath="/ns0:NavWordReportXmlPart[1]/ns0:Header[1]/ns0:Line[1]/ns0:Quantity_Line_Lbl[1]" w:storeItemID="{657D23A0-59CD-464C-9B80-611DFFCFF34A}"/>
            <w:text/>
          </w:sdtPr>
          <w:sdtContent>
            <w:tc>
              <w:tcPr>
                <w:tcW w:w="797" w:type="dxa"/>
                <w:tcBorders>
                  <w:bottom w:val="single" w:sz="4" w:space="0" w:color="auto"/>
                </w:tcBorders>
                <w:vAlign w:val="bottom"/>
              </w:tcPr>
              <w:p w14:paraId="6818D2F5" w14:textId="77777777" w:rsidR="00F05D1E" w:rsidRPr="008350A8" w:rsidRDefault="00F05D1E" w:rsidP="008350A8">
                <w:pPr>
                  <w:pStyle w:val="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665" w:type="dxa"/>
            <w:tcBorders>
              <w:bottom w:val="single" w:sz="4" w:space="0" w:color="auto"/>
            </w:tcBorders>
            <w:vAlign w:val="bottom"/>
          </w:tcPr>
          <w:p w14:paraId="1B620089" w14:textId="77777777" w:rsidR="00F05D1E" w:rsidRPr="008350A8" w:rsidRDefault="00F05D1E" w:rsidP="008350A8">
            <w:pPr>
              <w:pStyle w:val="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44C1FBB1BAB540E2B1879975FE33A8E6"/>
            </w:placeholder>
            <w:dataBinding w:prefixMappings="xmlns:ns0='urn:microsoft-dynamics-nav/reports/Standard_Sales_Order_Conf/1305/'" w:xpath="/ns0:NavWordReportXmlPart[1]/ns0:Header[1]/ns0:Line[1]/ns0:UnitPrice_Lbl[1]" w:storeItemID="{657D23A0-59CD-464C-9B80-611DFFCFF34A}"/>
            <w:text/>
          </w:sdtPr>
          <w:sdtContent>
            <w:tc>
              <w:tcPr>
                <w:tcW w:w="1595" w:type="dxa"/>
                <w:tcBorders>
                  <w:bottom w:val="single" w:sz="4" w:space="0" w:color="auto"/>
                </w:tcBorders>
                <w:vAlign w:val="bottom"/>
              </w:tcPr>
              <w:p w14:paraId="19BB4118" w14:textId="77777777" w:rsidR="00F05D1E" w:rsidRPr="008350A8" w:rsidRDefault="00F05D1E" w:rsidP="008350A8">
                <w:pPr>
                  <w:pStyle w:val="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665" w:type="dxa"/>
            <w:tcBorders>
              <w:bottom w:val="single" w:sz="4" w:space="0" w:color="auto"/>
            </w:tcBorders>
            <w:vAlign w:val="bottom"/>
          </w:tcPr>
          <w:p w14:paraId="3FBCE779" w14:textId="77777777" w:rsidR="00F05D1E" w:rsidRPr="008350A8" w:rsidRDefault="00F05D1E" w:rsidP="008350A8">
            <w:pPr>
              <w:pStyle w:val="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44C1FBB1BAB540E2B1879975FE33A8E6"/>
            </w:placeholder>
            <w:dataBinding w:prefixMappings="xmlns:ns0='urn:microsoft-dynamics-nav/reports/Standard_Sales_Order_Conf/1305/'" w:xpath="/ns0:NavWordReportXmlPart[1]/ns0:Header[1]/ns0:Line[1]/ns0:VATPct_Line_Lbl[1]" w:storeItemID="{657D23A0-59CD-464C-9B80-611DFFCFF34A}"/>
            <w:text/>
          </w:sdtPr>
          <w:sdtContent>
            <w:tc>
              <w:tcPr>
                <w:tcW w:w="665" w:type="dxa"/>
                <w:tcBorders>
                  <w:bottom w:val="single" w:sz="4" w:space="0" w:color="auto"/>
                </w:tcBorders>
                <w:vAlign w:val="bottom"/>
              </w:tcPr>
              <w:p w14:paraId="4D08D7CF" w14:textId="77777777" w:rsidR="00F05D1E" w:rsidRPr="008350A8" w:rsidRDefault="00F05D1E" w:rsidP="008350A8">
                <w:pPr>
                  <w:pStyle w:val="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44C1FBB1BAB540E2B1879975FE33A8E6"/>
            </w:placeholder>
            <w:dataBinding w:prefixMappings="xmlns:ns0='urn:microsoft-dynamics-nav/reports/Standard_Sales_Order_Conf/1305/'" w:xpath="/ns0:NavWordReportXmlPart[1]/ns0:Header[1]/ns0:Line[1]/ns0:LineAmount_Line_Lbl[1]" w:storeItemID="{657D23A0-59CD-464C-9B80-611DFFCFF34A}"/>
            <w:text/>
          </w:sdtPr>
          <w:sdtContent>
            <w:tc>
              <w:tcPr>
                <w:tcW w:w="1727" w:type="dxa"/>
                <w:tcBorders>
                  <w:bottom w:val="single" w:sz="4" w:space="0" w:color="auto"/>
                </w:tcBorders>
                <w:tcMar>
                  <w:right w:w="0" w:type="dxa"/>
                </w:tcMar>
                <w:vAlign w:val="bottom"/>
              </w:tcPr>
              <w:p w14:paraId="674C0BA5" w14:textId="77777777" w:rsidR="00F05D1E" w:rsidRPr="008350A8" w:rsidRDefault="00F05D1E" w:rsidP="008350A8">
                <w:pPr>
                  <w:pStyle w:val="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="00F05D1E" w:rsidRPr="008350A8" w14:paraId="43D947A9" w14:textId="77777777" w:rsidTr="00F05D1E">
        <w:trPr>
          <w:trHeight w:val="191"/>
        </w:trPr>
        <w:tc>
          <w:tcPr>
            <w:tcW w:w="894" w:type="dxa"/>
            <w:tcBorders>
              <w:top w:val="single" w:sz="4" w:space="0" w:color="auto"/>
            </w:tcBorders>
          </w:tcPr>
          <w:p w14:paraId="07283A8B" w14:textId="77777777" w:rsidR="00F05D1E" w:rsidRPr="008350A8" w:rsidRDefault="00F05D1E" w:rsidP="008350A8">
            <w:pPr>
              <w:pStyle w:val="ab"/>
            </w:pPr>
          </w:p>
        </w:tc>
        <w:tc>
          <w:tcPr>
            <w:tcW w:w="894" w:type="dxa"/>
            <w:tcBorders>
              <w:top w:val="single" w:sz="4" w:space="0" w:color="auto"/>
            </w:tcBorders>
          </w:tcPr>
          <w:p w14:paraId="022E7509" w14:textId="3B0698FF" w:rsidR="00F05D1E" w:rsidRPr="008350A8" w:rsidRDefault="00F05D1E" w:rsidP="008350A8">
            <w:pPr>
              <w:pStyle w:val="ab"/>
            </w:pPr>
          </w:p>
        </w:tc>
        <w:tc>
          <w:tcPr>
            <w:tcW w:w="2562" w:type="dxa"/>
            <w:tcBorders>
              <w:top w:val="single" w:sz="4" w:space="0" w:color="auto"/>
            </w:tcBorders>
          </w:tcPr>
          <w:p w14:paraId="4B4C8D72" w14:textId="77777777" w:rsidR="00F05D1E" w:rsidRPr="008350A8" w:rsidRDefault="00F05D1E" w:rsidP="008350A8">
            <w:pPr>
              <w:pStyle w:val="ab"/>
            </w:pPr>
          </w:p>
        </w:tc>
        <w:tc>
          <w:tcPr>
            <w:tcW w:w="797" w:type="dxa"/>
            <w:tcBorders>
              <w:top w:val="single" w:sz="4" w:space="0" w:color="auto"/>
            </w:tcBorders>
          </w:tcPr>
          <w:p w14:paraId="52DB2A94" w14:textId="77777777" w:rsidR="00F05D1E" w:rsidRPr="008350A8" w:rsidRDefault="00F05D1E" w:rsidP="008350A8">
            <w:pPr>
              <w:pStyle w:val="ab"/>
            </w:pPr>
          </w:p>
        </w:tc>
        <w:tc>
          <w:tcPr>
            <w:tcW w:w="665" w:type="dxa"/>
            <w:tcBorders>
              <w:top w:val="single" w:sz="4" w:space="0" w:color="auto"/>
            </w:tcBorders>
          </w:tcPr>
          <w:p w14:paraId="3CFD4A48" w14:textId="77777777" w:rsidR="00F05D1E" w:rsidRPr="008350A8" w:rsidRDefault="00F05D1E" w:rsidP="008350A8">
            <w:pPr>
              <w:pStyle w:val="ab"/>
            </w:pPr>
          </w:p>
        </w:tc>
        <w:tc>
          <w:tcPr>
            <w:tcW w:w="1595" w:type="dxa"/>
            <w:tcBorders>
              <w:top w:val="single" w:sz="4" w:space="0" w:color="auto"/>
            </w:tcBorders>
          </w:tcPr>
          <w:p w14:paraId="5C176FD1" w14:textId="77777777" w:rsidR="00F05D1E" w:rsidRPr="008350A8" w:rsidRDefault="00F05D1E" w:rsidP="008350A8">
            <w:pPr>
              <w:pStyle w:val="ab"/>
            </w:pPr>
          </w:p>
        </w:tc>
        <w:tc>
          <w:tcPr>
            <w:tcW w:w="665" w:type="dxa"/>
            <w:tcBorders>
              <w:top w:val="single" w:sz="4" w:space="0" w:color="auto"/>
            </w:tcBorders>
          </w:tcPr>
          <w:p w14:paraId="0A297F98" w14:textId="77777777" w:rsidR="00F05D1E" w:rsidRPr="008350A8" w:rsidRDefault="00F05D1E" w:rsidP="008350A8">
            <w:pPr>
              <w:pStyle w:val="ab"/>
            </w:pPr>
          </w:p>
        </w:tc>
        <w:tc>
          <w:tcPr>
            <w:tcW w:w="665" w:type="dxa"/>
            <w:tcBorders>
              <w:top w:val="single" w:sz="4" w:space="0" w:color="auto"/>
            </w:tcBorders>
          </w:tcPr>
          <w:p w14:paraId="75109573" w14:textId="77777777" w:rsidR="00F05D1E" w:rsidRPr="008350A8" w:rsidRDefault="00F05D1E" w:rsidP="008350A8">
            <w:pPr>
              <w:pStyle w:val="ab"/>
            </w:pPr>
          </w:p>
        </w:tc>
        <w:tc>
          <w:tcPr>
            <w:tcW w:w="1727" w:type="dxa"/>
            <w:tcBorders>
              <w:top w:val="single" w:sz="4" w:space="0" w:color="auto"/>
            </w:tcBorders>
            <w:tcMar>
              <w:right w:w="0" w:type="dxa"/>
            </w:tcMar>
          </w:tcPr>
          <w:p w14:paraId="18425591" w14:textId="77777777" w:rsidR="00F05D1E" w:rsidRPr="008350A8" w:rsidRDefault="00F05D1E" w:rsidP="008350A8">
            <w:pPr>
              <w:pStyle w:val="ab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 " w:xpath="/ns0:NavWordReportXmlPart[1]/ns0:Header[1]/ns0:Line" w:storeItemID="{657D23A0-59CD-464C-9B80-611DFFCFF34A}"/>
          <w15:repeatingSection/>
        </w:sdtPr>
        <w:sdtContent>
          <w:sdt>
            <w:sdtPr>
              <w:id w:val="872800820"/>
              <w:placeholder>
                <w:docPart w:val="05C3F8A4AA8E45E193EE87444036C711"/>
              </w:placeholder>
              <w15:repeatingSectionItem/>
            </w:sdtPr>
            <w:sdtContent>
              <w:tr w:rsidR="00F05D1E" w:rsidRPr="008350A8" w14:paraId="0FB49025" w14:textId="77777777" w:rsidTr="00F05D1E">
                <w:trPr>
                  <w:trHeight w:val="238"/>
                </w:trPr>
                <w:sdt>
                  <w:sdtPr>
                    <w:id w:val="-1507897042"/>
                    <w:showingPlcHdr/>
                    <w:dataBinding w:prefixMappings="xmlns:ns0='urn:microsoft-dynamics-nav/reports/Standard_Sales_Order_Conf/1305/' " w:xpath="/ns0:NavWordReportXmlPart[1]/ns0:Header[1]/ns0:Line[1]/ns0:ItemPicture[1]" w:storeItemID="{657D23A0-59CD-464C-9B80-611DFFCFF34A}"/>
                    <w:picture/>
                  </w:sdtPr>
                  <w:sdtContent>
                    <w:tc>
                      <w:tcPr>
                        <w:tcW w:w="894" w:type="dxa"/>
                      </w:tcPr>
                      <w:p w14:paraId="07D49701" w14:textId="4474B466" w:rsidR="00F05D1E" w:rsidRDefault="00F05D1E" w:rsidP="00F05D1E">
                        <w:r>
                          <w:rPr>
                            <w:noProof/>
                          </w:rPr>
                          <w:drawing>
                            <wp:inline distT="0" distB="0" distL="0" distR="0" wp14:anchorId="4E8A1922" wp14:editId="40D19CAF">
                              <wp:extent cx="495300" cy="495300"/>
                              <wp:effectExtent l="0" t="0" r="0" b="0"/>
                              <wp:docPr id="3" name="図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5300" cy="495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642DDAFCFEF549818C6F27142385D5DF"/>
                    </w:placeholder>
                    <w:dataBinding w:prefixMappings="xmlns:ns0='urn:microsoft-dynamics-nav/reports/Standard_Sales_Order_Conf/1305/'" w:xpath="/ns0:NavWordReportXmlPart[1]/ns0:Header[1]/ns0:Line[1]/ns0:ItemNo_Line[1]" w:storeItemID="{657D23A0-59CD-464C-9B80-611DFFCFF34A}"/>
                    <w:text/>
                  </w:sdtPr>
                  <w:sdtContent>
                    <w:tc>
                      <w:tcPr>
                        <w:tcW w:w="894" w:type="dxa"/>
                      </w:tcPr>
                      <w:p w14:paraId="019EE9C7" w14:textId="15B5E0D8" w:rsidR="00F05D1E" w:rsidRPr="008350A8" w:rsidRDefault="00F05D1E" w:rsidP="00F05D1E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42340AC304FC4023828BC96C5FD22625"/>
                    </w:placeholder>
                    <w:dataBinding w:prefixMappings="xmlns:ns0='urn:microsoft-dynamics-nav/reports/Standard_Sales_Order_Conf/1305/'" w:xpath="/ns0:NavWordReportXmlPart[1]/ns0:Header[1]/ns0:Line[1]/ns0:Description_Line[1]" w:storeItemID="{657D23A0-59CD-464C-9B80-611DFFCFF34A}"/>
                    <w:text/>
                  </w:sdtPr>
                  <w:sdtContent>
                    <w:tc>
                      <w:tcPr>
                        <w:tcW w:w="2562" w:type="dxa"/>
                      </w:tcPr>
                      <w:p w14:paraId="487B206E" w14:textId="77777777" w:rsidR="00F05D1E" w:rsidRPr="008350A8" w:rsidRDefault="00F05D1E" w:rsidP="00F05D1E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09B7DD0636604ED28F5525BB6F9CDC27"/>
                    </w:placeholder>
                    <w:dataBinding w:prefixMappings="xmlns:ns0='urn:microsoft-dynamics-nav/reports/Standard_Sales_Order_Conf/1305/'" w:xpath="/ns0:NavWordReportXmlPart[1]/ns0:Header[1]/ns0:Line[1]/ns0:Quantity_Line[1]" w:storeItemID="{657D23A0-59CD-464C-9B80-611DFFCFF34A}"/>
                    <w:text/>
                  </w:sdtPr>
                  <w:sdtContent>
                    <w:tc>
                      <w:tcPr>
                        <w:tcW w:w="797" w:type="dxa"/>
                      </w:tcPr>
                      <w:p w14:paraId="3697EB16" w14:textId="77777777" w:rsidR="00F05D1E" w:rsidRPr="008350A8" w:rsidRDefault="00F05D1E" w:rsidP="00F05D1E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B7E79858BDB4FC88CDEBA3F41796DE6"/>
                    </w:placeholder>
                    <w:dataBinding w:prefixMappings="xmlns:ns0='urn:microsoft-dynamics-nav/reports/Standard_Sales_Order_Conf/1305/'" w:xpath="/ns0:NavWordReportXmlPart[1]/ns0:Header[1]/ns0:Line[1]/ns0:UnitOfMeasure[1]" w:storeItemID="{657D23A0-59CD-464C-9B80-611DFFCFF34A}"/>
                    <w:text/>
                  </w:sdtPr>
                  <w:sdtContent>
                    <w:tc>
                      <w:tcPr>
                        <w:tcW w:w="665" w:type="dxa"/>
                      </w:tcPr>
                      <w:p w14:paraId="7D228919" w14:textId="77777777" w:rsidR="00F05D1E" w:rsidRPr="008350A8" w:rsidRDefault="00F05D1E" w:rsidP="00F05D1E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3E7FD1CB9A144EDABF22473F6B519E50"/>
                    </w:placeholder>
                    <w:dataBinding w:prefixMappings="xmlns:ns0='urn:microsoft-dynamics-nav/reports/Standard_Sales_Order_Conf/1305/'" w:xpath="/ns0:NavWordReportXmlPart[1]/ns0:Header[1]/ns0:Line[1]/ns0:UnitPrice[1]" w:storeItemID="{657D23A0-59CD-464C-9B80-611DFFCFF34A}"/>
                    <w:text/>
                  </w:sdtPr>
                  <w:sdtContent>
                    <w:tc>
                      <w:tcPr>
                        <w:tcW w:w="1595" w:type="dxa"/>
                      </w:tcPr>
                      <w:p w14:paraId="30F289AE" w14:textId="77777777" w:rsidR="00F05D1E" w:rsidRPr="008350A8" w:rsidRDefault="00F05D1E" w:rsidP="00F05D1E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53825B5C626E45598CE99B97CE79B307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657D23A0-59CD-464C-9B80-611DFFCFF34A}"/>
                    <w:text/>
                  </w:sdtPr>
                  <w:sdtContent>
                    <w:tc>
                      <w:tcPr>
                        <w:tcW w:w="665" w:type="dxa"/>
                      </w:tcPr>
                      <w:p w14:paraId="6398ACF4" w14:textId="77777777" w:rsidR="00F05D1E" w:rsidRPr="008350A8" w:rsidRDefault="00F05D1E" w:rsidP="00F05D1E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FF6097B556B3414DBDE06BAB8C94AD0A"/>
                    </w:placeholder>
                    <w:dataBinding w:prefixMappings="xmlns:ns0='urn:microsoft-dynamics-nav/reports/Standard_Sales_Order_Conf/1305/'" w:xpath="/ns0:NavWordReportXmlPart[1]/ns0:Header[1]/ns0:Line[1]/ns0:VATPct_Line[1]" w:storeItemID="{657D23A0-59CD-464C-9B80-611DFFCFF34A}"/>
                    <w:text/>
                  </w:sdtPr>
                  <w:sdtContent>
                    <w:tc>
                      <w:tcPr>
                        <w:tcW w:w="665" w:type="dxa"/>
                      </w:tcPr>
                      <w:p w14:paraId="732FF730" w14:textId="77777777" w:rsidR="00F05D1E" w:rsidRPr="008350A8" w:rsidRDefault="00F05D1E" w:rsidP="00F05D1E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443A12AB4FE349C9882236AE30C27A44"/>
                    </w:placeholder>
                    <w:dataBinding w:prefixMappings="xmlns:ns0='urn:microsoft-dynamics-nav/reports/Standard_Sales_Order_Conf/1305/'" w:xpath="/ns0:NavWordReportXmlPart[1]/ns0:Header[1]/ns0:Line[1]/ns0:LineAmount_Line[1]" w:storeItemID="{657D23A0-59CD-464C-9B80-611DFFCFF34A}"/>
                    <w:text/>
                  </w:sdtPr>
                  <w:sdtContent>
                    <w:tc>
                      <w:tcPr>
                        <w:tcW w:w="1727" w:type="dxa"/>
                        <w:tcMar>
                          <w:right w:w="0" w:type="dxa"/>
                        </w:tcMar>
                      </w:tcPr>
                      <w:p w14:paraId="122AD185" w14:textId="351585AC" w:rsidR="00F05D1E" w:rsidRPr="008350A8" w:rsidRDefault="00F05D1E" w:rsidP="00F05D1E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F05D1E" w:rsidRPr="008350A8" w14:paraId="017DF65C" w14:textId="77777777" w:rsidTr="00F05D1E">
        <w:trPr>
          <w:trHeight w:val="238"/>
        </w:trPr>
        <w:tc>
          <w:tcPr>
            <w:tcW w:w="894" w:type="dxa"/>
          </w:tcPr>
          <w:p w14:paraId="18C415AB" w14:textId="77777777" w:rsidR="00F05D1E" w:rsidRPr="008350A8" w:rsidRDefault="00F05D1E" w:rsidP="008350A8">
            <w:pPr>
              <w:pStyle w:val="ab"/>
            </w:pPr>
          </w:p>
        </w:tc>
        <w:tc>
          <w:tcPr>
            <w:tcW w:w="894" w:type="dxa"/>
          </w:tcPr>
          <w:p w14:paraId="1D0A9118" w14:textId="01B1B046" w:rsidR="00F05D1E" w:rsidRPr="008350A8" w:rsidRDefault="00F05D1E" w:rsidP="008350A8">
            <w:pPr>
              <w:pStyle w:val="ab"/>
            </w:pPr>
          </w:p>
        </w:tc>
        <w:tc>
          <w:tcPr>
            <w:tcW w:w="2562" w:type="dxa"/>
          </w:tcPr>
          <w:p w14:paraId="396CFB4B" w14:textId="77777777" w:rsidR="00F05D1E" w:rsidRPr="008350A8" w:rsidRDefault="00F05D1E" w:rsidP="008350A8">
            <w:pPr>
              <w:pStyle w:val="ab"/>
            </w:pPr>
          </w:p>
        </w:tc>
        <w:tc>
          <w:tcPr>
            <w:tcW w:w="797" w:type="dxa"/>
          </w:tcPr>
          <w:p w14:paraId="24F14137" w14:textId="77777777" w:rsidR="00F05D1E" w:rsidRPr="008350A8" w:rsidRDefault="00F05D1E" w:rsidP="008350A8">
            <w:pPr>
              <w:pStyle w:val="ab"/>
            </w:pPr>
          </w:p>
        </w:tc>
        <w:tc>
          <w:tcPr>
            <w:tcW w:w="665" w:type="dxa"/>
          </w:tcPr>
          <w:p w14:paraId="565FB412" w14:textId="77777777" w:rsidR="00F05D1E" w:rsidRPr="008350A8" w:rsidRDefault="00F05D1E" w:rsidP="008350A8">
            <w:pPr>
              <w:pStyle w:val="ab"/>
            </w:pPr>
          </w:p>
        </w:tc>
        <w:tc>
          <w:tcPr>
            <w:tcW w:w="1595" w:type="dxa"/>
          </w:tcPr>
          <w:p w14:paraId="308BEF41" w14:textId="77777777" w:rsidR="00F05D1E" w:rsidRPr="008350A8" w:rsidRDefault="00F05D1E" w:rsidP="008350A8">
            <w:pPr>
              <w:pStyle w:val="ab"/>
            </w:pPr>
          </w:p>
        </w:tc>
        <w:tc>
          <w:tcPr>
            <w:tcW w:w="665" w:type="dxa"/>
          </w:tcPr>
          <w:p w14:paraId="03666CDB" w14:textId="77777777" w:rsidR="00F05D1E" w:rsidRPr="008350A8" w:rsidRDefault="00F05D1E" w:rsidP="008350A8">
            <w:pPr>
              <w:pStyle w:val="ab"/>
            </w:pPr>
          </w:p>
        </w:tc>
        <w:tc>
          <w:tcPr>
            <w:tcW w:w="665" w:type="dxa"/>
          </w:tcPr>
          <w:p w14:paraId="0B6AB1AD" w14:textId="77777777" w:rsidR="00F05D1E" w:rsidRPr="008350A8" w:rsidRDefault="00F05D1E" w:rsidP="008350A8">
            <w:pPr>
              <w:pStyle w:val="ab"/>
            </w:pPr>
          </w:p>
        </w:tc>
        <w:tc>
          <w:tcPr>
            <w:tcW w:w="1727" w:type="dxa"/>
            <w:tcMar>
              <w:right w:w="0" w:type="dxa"/>
            </w:tcMar>
          </w:tcPr>
          <w:p w14:paraId="172F0275" w14:textId="77777777" w:rsidR="00F05D1E" w:rsidRPr="008350A8" w:rsidRDefault="00F05D1E" w:rsidP="008350A8">
            <w:pPr>
              <w:pStyle w:val="ab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 " w:xpath="/ns0:NavWordReportXmlPart[1]/ns0:Header[1]/ns0:ReportTotalsLine" w:storeItemID="{657D23A0-59CD-464C-9B80-611DFFCFF34A}"/>
          <w15:repeatingSection/>
        </w:sdtPr>
        <w:sdtContent>
          <w:sdt>
            <w:sdtPr>
              <w:id w:val="768507247"/>
              <w:placeholder>
                <w:docPart w:val="05C3F8A4AA8E45E193EE87444036C711"/>
              </w:placeholder>
              <w15:repeatingSectionItem/>
            </w:sdtPr>
            <w:sdtContent>
              <w:tr w:rsidR="00F05D1E" w:rsidRPr="008350A8" w14:paraId="761CE824" w14:textId="77777777" w:rsidTr="00F05D1E">
                <w:trPr>
                  <w:trHeight w:val="238"/>
                </w:trPr>
                <w:tc>
                  <w:tcPr>
                    <w:tcW w:w="894" w:type="dxa"/>
                  </w:tcPr>
                  <w:p w14:paraId="0BF3B670" w14:textId="43739EFA" w:rsidR="00F05D1E" w:rsidRDefault="00F05D1E" w:rsidP="008350A8">
                    <w:pPr>
                      <w:pStyle w:val="ab"/>
                    </w:pPr>
                  </w:p>
                </w:tc>
                <w:tc>
                  <w:tcPr>
                    <w:tcW w:w="894" w:type="dxa"/>
                  </w:tcPr>
                  <w:p w14:paraId="5860CF35" w14:textId="27139608" w:rsidR="00F05D1E" w:rsidRPr="008350A8" w:rsidRDefault="00F05D1E" w:rsidP="008350A8">
                    <w:pPr>
                      <w:pStyle w:val="ab"/>
                    </w:pPr>
                  </w:p>
                </w:tc>
                <w:tc>
                  <w:tcPr>
                    <w:tcW w:w="2562" w:type="dxa"/>
                  </w:tcPr>
                  <w:p w14:paraId="14FA0F68" w14:textId="77777777" w:rsidR="00F05D1E" w:rsidRPr="008350A8" w:rsidRDefault="00F05D1E" w:rsidP="008350A8">
                    <w:pPr>
                      <w:pStyle w:val="ab"/>
                    </w:pPr>
                  </w:p>
                </w:tc>
                <w:tc>
                  <w:tcPr>
                    <w:tcW w:w="797" w:type="dxa"/>
                  </w:tcPr>
                  <w:p w14:paraId="582DBDFB" w14:textId="77777777" w:rsidR="00F05D1E" w:rsidRPr="008350A8" w:rsidRDefault="00F05D1E" w:rsidP="008350A8">
                    <w:pPr>
                      <w:pStyle w:val="ab"/>
                    </w:pPr>
                  </w:p>
                </w:tc>
                <w:tc>
                  <w:tcPr>
                    <w:tcW w:w="665" w:type="dxa"/>
                  </w:tcPr>
                  <w:p w14:paraId="6DDE1EAC" w14:textId="77777777" w:rsidR="00F05D1E" w:rsidRPr="008350A8" w:rsidRDefault="00F05D1E" w:rsidP="008350A8">
                    <w:pPr>
                      <w:pStyle w:val="ab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44C1FBB1BAB540E2B1879975FE33A8E6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657D23A0-59CD-464C-9B80-611DFFCFF34A}"/>
                    <w:text/>
                  </w:sdtPr>
                  <w:sdtContent>
                    <w:tc>
                      <w:tcPr>
                        <w:tcW w:w="2925" w:type="dxa"/>
                        <w:gridSpan w:val="3"/>
                      </w:tcPr>
                      <w:p w14:paraId="7D4B9A2D" w14:textId="77777777" w:rsidR="00F05D1E" w:rsidRPr="008350A8" w:rsidRDefault="00F05D1E" w:rsidP="00F05D1E">
                        <w:pPr>
                          <w:pStyle w:val="ab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44C1FBB1BAB540E2B1879975FE33A8E6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657D23A0-59CD-464C-9B80-611DFFCFF34A}"/>
                    <w:text/>
                  </w:sdtPr>
                  <w:sdtContent>
                    <w:tc>
                      <w:tcPr>
                        <w:tcW w:w="1727" w:type="dxa"/>
                        <w:tcMar>
                          <w:right w:w="0" w:type="dxa"/>
                        </w:tcMar>
                      </w:tcPr>
                      <w:p w14:paraId="5866AD8D" w14:textId="45A6B251" w:rsidR="00F05D1E" w:rsidRPr="008350A8" w:rsidRDefault="00F05D1E" w:rsidP="00F05D1E">
                        <w:pPr>
                          <w:pStyle w:val="ab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F05D1E" w:rsidRPr="008350A8" w14:paraId="2CF40FED" w14:textId="77777777" w:rsidTr="00F05D1E">
        <w:trPr>
          <w:trHeight w:val="118"/>
        </w:trPr>
        <w:tc>
          <w:tcPr>
            <w:tcW w:w="894" w:type="dxa"/>
          </w:tcPr>
          <w:p w14:paraId="6EE34F30" w14:textId="77777777" w:rsidR="00F05D1E" w:rsidRPr="008350A8" w:rsidRDefault="00F05D1E" w:rsidP="008350A8">
            <w:pPr>
              <w:pStyle w:val="ab"/>
            </w:pPr>
          </w:p>
        </w:tc>
        <w:tc>
          <w:tcPr>
            <w:tcW w:w="894" w:type="dxa"/>
          </w:tcPr>
          <w:p w14:paraId="4E0298D3" w14:textId="1FAA9A04" w:rsidR="00F05D1E" w:rsidRPr="008350A8" w:rsidRDefault="00F05D1E" w:rsidP="008350A8">
            <w:pPr>
              <w:pStyle w:val="ab"/>
            </w:pPr>
          </w:p>
        </w:tc>
        <w:tc>
          <w:tcPr>
            <w:tcW w:w="2562" w:type="dxa"/>
          </w:tcPr>
          <w:p w14:paraId="54ADB848" w14:textId="77777777" w:rsidR="00F05D1E" w:rsidRPr="008350A8" w:rsidRDefault="00F05D1E" w:rsidP="008350A8">
            <w:pPr>
              <w:pStyle w:val="ab"/>
            </w:pPr>
          </w:p>
        </w:tc>
        <w:tc>
          <w:tcPr>
            <w:tcW w:w="797" w:type="dxa"/>
          </w:tcPr>
          <w:p w14:paraId="278395FF" w14:textId="77777777" w:rsidR="00F05D1E" w:rsidRPr="008350A8" w:rsidRDefault="00F05D1E" w:rsidP="008350A8">
            <w:pPr>
              <w:pStyle w:val="ab"/>
            </w:pPr>
          </w:p>
        </w:tc>
        <w:tc>
          <w:tcPr>
            <w:tcW w:w="665" w:type="dxa"/>
          </w:tcPr>
          <w:p w14:paraId="7E1E2A6E" w14:textId="77777777" w:rsidR="00F05D1E" w:rsidRPr="008350A8" w:rsidRDefault="00F05D1E" w:rsidP="008350A8">
            <w:pPr>
              <w:pStyle w:val="ab"/>
            </w:pPr>
          </w:p>
        </w:tc>
        <w:tc>
          <w:tcPr>
            <w:tcW w:w="2925" w:type="dxa"/>
            <w:gridSpan w:val="3"/>
          </w:tcPr>
          <w:p w14:paraId="664EB326" w14:textId="77777777" w:rsidR="00F05D1E" w:rsidRPr="008350A8" w:rsidRDefault="00F05D1E" w:rsidP="008350A8">
            <w:pPr>
              <w:pStyle w:val="ab"/>
            </w:pPr>
          </w:p>
        </w:tc>
        <w:tc>
          <w:tcPr>
            <w:tcW w:w="1727" w:type="dxa"/>
            <w:tcMar>
              <w:right w:w="0" w:type="dxa"/>
            </w:tcMar>
          </w:tcPr>
          <w:p w14:paraId="743B95F0" w14:textId="77777777" w:rsidR="00F05D1E" w:rsidRPr="008350A8" w:rsidRDefault="00F05D1E" w:rsidP="008350A8">
            <w:pPr>
              <w:pStyle w:val="ab"/>
            </w:pPr>
          </w:p>
        </w:tc>
      </w:tr>
      <w:tr w:rsidR="00F05D1E" w:rsidRPr="008350A8" w14:paraId="67BB359B" w14:textId="77777777" w:rsidTr="00F05D1E">
        <w:trPr>
          <w:trHeight w:val="238"/>
        </w:trPr>
        <w:tc>
          <w:tcPr>
            <w:tcW w:w="894" w:type="dxa"/>
          </w:tcPr>
          <w:p w14:paraId="3EF86E17" w14:textId="77777777" w:rsidR="00F05D1E" w:rsidRPr="008350A8" w:rsidRDefault="00F05D1E" w:rsidP="008350A8">
            <w:pPr>
              <w:pStyle w:val="ab"/>
            </w:pPr>
          </w:p>
        </w:tc>
        <w:tc>
          <w:tcPr>
            <w:tcW w:w="894" w:type="dxa"/>
          </w:tcPr>
          <w:p w14:paraId="2A13B4C4" w14:textId="2161C612" w:rsidR="00F05D1E" w:rsidRPr="008350A8" w:rsidRDefault="00F05D1E" w:rsidP="008350A8">
            <w:pPr>
              <w:pStyle w:val="ab"/>
            </w:pPr>
          </w:p>
        </w:tc>
        <w:tc>
          <w:tcPr>
            <w:tcW w:w="2562" w:type="dxa"/>
          </w:tcPr>
          <w:p w14:paraId="510A897C" w14:textId="77777777" w:rsidR="00F05D1E" w:rsidRPr="008350A8" w:rsidRDefault="00F05D1E" w:rsidP="008350A8">
            <w:pPr>
              <w:pStyle w:val="ab"/>
            </w:pPr>
          </w:p>
        </w:tc>
        <w:tc>
          <w:tcPr>
            <w:tcW w:w="797" w:type="dxa"/>
          </w:tcPr>
          <w:p w14:paraId="1C49426D" w14:textId="77777777" w:rsidR="00F05D1E" w:rsidRPr="008350A8" w:rsidRDefault="00F05D1E" w:rsidP="008350A8">
            <w:pPr>
              <w:pStyle w:val="ab"/>
            </w:pPr>
          </w:p>
        </w:tc>
        <w:tc>
          <w:tcPr>
            <w:tcW w:w="665" w:type="dxa"/>
          </w:tcPr>
          <w:p w14:paraId="4186040C" w14:textId="77777777" w:rsidR="00F05D1E" w:rsidRPr="008350A8" w:rsidRDefault="00F05D1E" w:rsidP="008350A8">
            <w:pPr>
              <w:pStyle w:val="ab"/>
            </w:pPr>
          </w:p>
        </w:tc>
        <w:sdt>
          <w:sdtPr>
            <w:rPr>
              <w:rStyle w:val="a6"/>
            </w:rPr>
            <w:alias w:val="#Nav: /Header/Totals/TotalIncludingVATText"/>
            <w:tag w:val="#Nav: Standard_Sales_Order_Conf/1305"/>
            <w:id w:val="1496384203"/>
            <w:placeholder>
              <w:docPart w:val="44C1FBB1BAB540E2B1879975FE33A8E6"/>
            </w:placeholder>
            <w:dataBinding w:prefixMappings="xmlns:ns0='urn:microsoft-dynamics-nav/reports/Standard_Sales_Order_Conf/1305/'" w:xpath="/ns0:NavWordReportXmlPart[1]/ns0:Header[1]/ns0:Totals[1]/ns0:TotalIncludingVATText[1]" w:storeItemID="{657D23A0-59CD-464C-9B80-611DFFCFF34A}"/>
            <w:text/>
          </w:sdtPr>
          <w:sdtContent>
            <w:tc>
              <w:tcPr>
                <w:tcW w:w="2925" w:type="dxa"/>
                <w:gridSpan w:val="3"/>
                <w:tcBorders>
                  <w:bottom w:val="single" w:sz="4" w:space="0" w:color="auto"/>
                </w:tcBorders>
              </w:tcPr>
              <w:p w14:paraId="4D561FE4" w14:textId="77777777" w:rsidR="00F05D1E" w:rsidRPr="008350A8" w:rsidRDefault="00F05D1E" w:rsidP="008350A8">
                <w:pPr>
                  <w:pStyle w:val="ab"/>
                  <w:rPr>
                    <w:rStyle w:val="a6"/>
                  </w:rPr>
                </w:pPr>
                <w:proofErr w:type="spellStart"/>
                <w:r w:rsidRPr="008350A8">
                  <w:rPr>
                    <w:rStyle w:val="a6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a6"/>
            </w:rPr>
            <w:alias w:val="#Nav: /Header/Totals/TotalAmountIncludingVAT"/>
            <w:tag w:val="#Nav: Standard_Sales_Order_Conf/1305"/>
            <w:id w:val="1661501859"/>
            <w:placeholder>
              <w:docPart w:val="44C1FBB1BAB540E2B1879975FE33A8E6"/>
            </w:placeholder>
            <w:dataBinding w:prefixMappings="xmlns:ns0='urn:microsoft-dynamics-nav/reports/Standard_Sales_Order_Conf/1305/'" w:xpath="/ns0:NavWordReportXmlPart[1]/ns0:Header[1]/ns0:Totals[1]/ns0:TotalAmountIncludingVAT[1]" w:storeItemID="{657D23A0-59CD-464C-9B80-611DFFCFF34A}"/>
            <w:text/>
          </w:sdtPr>
          <w:sdtContent>
            <w:tc>
              <w:tcPr>
                <w:tcW w:w="1727" w:type="dxa"/>
                <w:tcBorders>
                  <w:bottom w:val="single" w:sz="4" w:space="0" w:color="auto"/>
                </w:tcBorders>
                <w:tcMar>
                  <w:right w:w="0" w:type="dxa"/>
                </w:tcMar>
              </w:tcPr>
              <w:p w14:paraId="7C125E5E" w14:textId="77777777" w:rsidR="00F05D1E" w:rsidRPr="008350A8" w:rsidRDefault="00F05D1E" w:rsidP="00826088">
                <w:pPr>
                  <w:pStyle w:val="ab"/>
                  <w:jc w:val="right"/>
                  <w:rPr>
                    <w:rStyle w:val="a6"/>
                  </w:rPr>
                </w:pPr>
                <w:proofErr w:type="spellStart"/>
                <w:r w:rsidRPr="008350A8">
                  <w:rPr>
                    <w:rStyle w:val="a6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14046616" w14:textId="77777777" w:rsidR="008350A8" w:rsidRPr="00675FB4" w:rsidRDefault="008350A8" w:rsidP="00676789">
      <w:pPr>
        <w:rPr>
          <w:sz w:val="12"/>
          <w:szCs w:val="12"/>
        </w:rPr>
      </w:pPr>
    </w:p>
    <w:sectPr w:rsidR="008350A8" w:rsidRPr="00675FB4" w:rsidSect="00A476F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BDBD" w14:textId="77777777" w:rsidR="008A539F" w:rsidRDefault="008A539F" w:rsidP="00E40C63">
      <w:pPr>
        <w:spacing w:after="0"/>
      </w:pPr>
      <w:r>
        <w:separator/>
      </w:r>
    </w:p>
  </w:endnote>
  <w:endnote w:type="continuationSeparator" w:id="0">
    <w:p w14:paraId="54BFDEA4" w14:textId="77777777" w:rsidR="008A539F" w:rsidRDefault="008A539F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14:paraId="5D5C95C5" w14:textId="77777777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657D23A0-59CD-464C-9B80-611DFFCFF34A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14:paraId="3556C8A8" w14:textId="77777777" w:rsidR="002F0999" w:rsidRDefault="002F0999" w:rsidP="002F0999">
              <w:pPr>
                <w:pStyle w:val="ab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14:paraId="43EA7E02" w14:textId="77777777" w:rsidR="000E071F" w:rsidRPr="001D1CE2" w:rsidRDefault="000E071F" w:rsidP="001D1CE2">
    <w:pPr>
      <w:pStyle w:val="a4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14:paraId="2C7E703B" w14:textId="77777777" w:rsidTr="002F0999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657D23A0-59CD-464C-9B80-611DFFCFF34A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14:paraId="7F098D4B" w14:textId="77777777" w:rsidR="001D5AC3" w:rsidRDefault="001D5AC3" w:rsidP="001D5AC3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="001D5AC3" w:rsidRPr="002411A3" w14:paraId="296E6BC7" w14:textId="77777777" w:rsidTr="002F0999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657D23A0-59CD-464C-9B80-611DFFCFF34A}"/>
          <w:text/>
        </w:sdtPr>
        <w:sdtEndPr/>
        <w:sdtContent>
          <w:tc>
            <w:tcPr>
              <w:tcW w:w="2551" w:type="dxa"/>
            </w:tcPr>
            <w:p w14:paraId="09A45630" w14:textId="77777777" w:rsidR="001D5AC3" w:rsidRPr="002411A3" w:rsidRDefault="002411A3" w:rsidP="002411A3">
              <w:pPr>
                <w:pStyle w:val="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657D23A0-59CD-464C-9B80-611DFFCFF34A}"/>
          <w:text/>
        </w:sdtPr>
        <w:sdtEndPr/>
        <w:sdtContent>
          <w:tc>
            <w:tcPr>
              <w:tcW w:w="2552" w:type="dxa"/>
            </w:tcPr>
            <w:p w14:paraId="008B1F3F" w14:textId="77777777" w:rsidR="001D5AC3" w:rsidRPr="002411A3" w:rsidRDefault="001D5AC3" w:rsidP="002411A3">
              <w:pPr>
                <w:pStyle w:val="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657D23A0-59CD-464C-9B80-611DFFCFF34A}"/>
          <w:text/>
        </w:sdtPr>
        <w:sdtEndPr/>
        <w:sdtContent>
          <w:tc>
            <w:tcPr>
              <w:tcW w:w="2551" w:type="dxa"/>
            </w:tcPr>
            <w:p w14:paraId="743A6304" w14:textId="77777777" w:rsidR="001D5AC3" w:rsidRPr="002411A3" w:rsidRDefault="001D5AC3" w:rsidP="002411A3">
              <w:pPr>
                <w:pStyle w:val="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657D23A0-59CD-464C-9B80-611DFFCFF34A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14:paraId="7EF573F5" w14:textId="77777777" w:rsidR="001D5AC3" w:rsidRPr="002411A3" w:rsidRDefault="001D5AC3" w:rsidP="002411A3">
              <w:pPr>
                <w:pStyle w:val="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14:paraId="0EB84475" w14:textId="77777777" w:rsidTr="002F0999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657D23A0-59CD-464C-9B80-611DFFCFF34A}"/>
          <w:text/>
        </w:sdtPr>
        <w:sdtEndPr/>
        <w:sdtContent>
          <w:tc>
            <w:tcPr>
              <w:tcW w:w="2551" w:type="dxa"/>
            </w:tcPr>
            <w:p w14:paraId="0C2968D1" w14:textId="77777777" w:rsidR="001D5AC3" w:rsidRDefault="002411A3" w:rsidP="002411A3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657D23A0-59CD-464C-9B80-611DFFCFF34A}"/>
          <w:text/>
        </w:sdtPr>
        <w:sdtEndPr/>
        <w:sdtContent>
          <w:tc>
            <w:tcPr>
              <w:tcW w:w="2552" w:type="dxa"/>
            </w:tcPr>
            <w:p w14:paraId="2BA6E442" w14:textId="77777777" w:rsidR="001D5AC3" w:rsidRDefault="001D5AC3" w:rsidP="002411A3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657D23A0-59CD-464C-9B80-611DFFCFF34A}"/>
          <w:text/>
        </w:sdtPr>
        <w:sdtEndPr/>
        <w:sdtContent>
          <w:tc>
            <w:tcPr>
              <w:tcW w:w="2551" w:type="dxa"/>
            </w:tcPr>
            <w:p w14:paraId="3C8F72A5" w14:textId="77777777" w:rsidR="001D5AC3" w:rsidRDefault="001D5AC3" w:rsidP="002411A3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657D23A0-59CD-464C-9B80-611DFFCFF34A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14:paraId="662E0665" w14:textId="77777777" w:rsidR="001D5AC3" w:rsidRDefault="001D5AC3" w:rsidP="002411A3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14:paraId="07BDA28B" w14:textId="77777777" w:rsidTr="002F0999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657D23A0-59CD-464C-9B80-611DFFCFF34A}"/>
          <w:text/>
        </w:sdtPr>
        <w:sdtEndPr/>
        <w:sdtContent>
          <w:tc>
            <w:tcPr>
              <w:tcW w:w="2551" w:type="dxa"/>
            </w:tcPr>
            <w:p w14:paraId="4E270855" w14:textId="77777777" w:rsidR="001D5AC3" w:rsidRDefault="001D5AC3" w:rsidP="001D5AC3">
              <w:pPr>
                <w:pStyle w:val="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657D23A0-59CD-464C-9B80-611DFFCFF34A}"/>
          <w:text/>
        </w:sdtPr>
        <w:sdtEndPr/>
        <w:sdtContent>
          <w:tc>
            <w:tcPr>
              <w:tcW w:w="2552" w:type="dxa"/>
            </w:tcPr>
            <w:p w14:paraId="4A7777D3" w14:textId="77777777" w:rsidR="001D5AC3" w:rsidRDefault="001D5AC3" w:rsidP="001D5AC3">
              <w:pPr>
                <w:pStyle w:val="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657D23A0-59CD-464C-9B80-611DFFCFF34A}"/>
          <w:text/>
        </w:sdtPr>
        <w:sdtEndPr/>
        <w:sdtContent>
          <w:tc>
            <w:tcPr>
              <w:tcW w:w="2551" w:type="dxa"/>
            </w:tcPr>
            <w:p w14:paraId="643CB669" w14:textId="77777777" w:rsidR="001D5AC3" w:rsidRDefault="001D5AC3" w:rsidP="001D5AC3">
              <w:pPr>
                <w:pStyle w:val="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657D23A0-59CD-464C-9B80-611DFFCFF34A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14:paraId="082ED568" w14:textId="77777777" w:rsidR="001D5AC3" w:rsidRDefault="001D5AC3" w:rsidP="001D5AC3">
              <w:pPr>
                <w:pStyle w:val="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14:paraId="2AB220BF" w14:textId="77777777" w:rsidTr="002F0999">
      <w:tc>
        <w:tcPr>
          <w:tcW w:w="2551" w:type="dxa"/>
        </w:tcPr>
        <w:p w14:paraId="111164F9" w14:textId="77777777" w:rsidR="001D5AC3" w:rsidRDefault="008A539F" w:rsidP="002F0999">
          <w:pPr>
            <w:pStyle w:val="ab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657D23A0-59CD-464C-9B80-611DFFCFF34A}"/>
              <w:text/>
            </w:sdtPr>
            <w:sdtEndPr/>
            <w:sdtContent>
              <w:r w:rsidR="001D5AC3" w:rsidRPr="00456AFC">
                <w:rPr>
                  <w:lang w:val="da-DK"/>
                </w:rPr>
                <w:t>CompanyBankBranchNo</w:t>
              </w:r>
            </w:sdtContent>
          </w:sdt>
          <w:r w:rsidR="001D5AC3" w:rsidRPr="00456AFC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657D23A0-59CD-464C-9B80-611DFFCFF34A}"/>
              <w:text/>
            </w:sdtPr>
            <w:sdtEndPr/>
            <w:sdtContent>
              <w:r w:rsidR="001D5AC3" w:rsidRPr="00456AFC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657D23A0-59CD-464C-9B80-611DFFCFF34A}"/>
          <w:text/>
        </w:sdtPr>
        <w:sdtEndPr/>
        <w:sdtContent>
          <w:tc>
            <w:tcPr>
              <w:tcW w:w="2552" w:type="dxa"/>
            </w:tcPr>
            <w:p w14:paraId="635B59F4" w14:textId="77777777" w:rsidR="001D5AC3" w:rsidRDefault="001D5AC3" w:rsidP="002F0999">
              <w:pPr>
                <w:pStyle w:val="ab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657D23A0-59CD-464C-9B80-611DFFCFF34A}"/>
          <w:text/>
        </w:sdtPr>
        <w:sdtEndPr/>
        <w:sdtContent>
          <w:tc>
            <w:tcPr>
              <w:tcW w:w="2551" w:type="dxa"/>
            </w:tcPr>
            <w:p w14:paraId="4296DA01" w14:textId="77777777" w:rsidR="001D5AC3" w:rsidRDefault="001D5AC3" w:rsidP="002F0999">
              <w:pPr>
                <w:pStyle w:val="ab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657D23A0-59CD-464C-9B80-611DFFCFF34A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14:paraId="30363593" w14:textId="77777777" w:rsidR="001D5AC3" w:rsidRDefault="001D5AC3" w:rsidP="002F0999">
              <w:pPr>
                <w:pStyle w:val="ab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14:paraId="0E9EF8C9" w14:textId="77777777" w:rsidR="001D5AC3" w:rsidRPr="001D5AC3" w:rsidRDefault="001D5AC3">
    <w:pPr>
      <w:pStyle w:val="a4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C5897" w14:textId="77777777" w:rsidR="008A539F" w:rsidRDefault="008A539F" w:rsidP="00E40C63">
      <w:pPr>
        <w:spacing w:after="0"/>
      </w:pPr>
      <w:r>
        <w:separator/>
      </w:r>
    </w:p>
  </w:footnote>
  <w:footnote w:type="continuationSeparator" w:id="0">
    <w:p w14:paraId="25A2055D" w14:textId="77777777" w:rsidR="008A539F" w:rsidRDefault="008A539F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66491B22" w14:textId="77777777" w:rsidTr="008E766D">
      <w:tc>
        <w:tcPr>
          <w:tcW w:w="5098" w:type="dxa"/>
        </w:tcPr>
        <w:p w14:paraId="63EFBD48" w14:textId="77777777" w:rsidR="002F0999" w:rsidRPr="002F0999" w:rsidRDefault="008A539F" w:rsidP="002F0999">
          <w:pPr>
            <w:rPr>
              <w:rStyle w:val="a6"/>
            </w:rPr>
          </w:pPr>
          <w:sdt>
            <w:sdtPr>
              <w:rPr>
                <w:rStyle w:val="a6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657D23A0-59CD-464C-9B80-611DFFCFF34A}"/>
              <w:text/>
            </w:sdtPr>
            <w:sdtEndPr>
              <w:rPr>
                <w:rStyle w:val="a6"/>
              </w:rPr>
            </w:sdtEndPr>
            <w:sdtContent>
              <w:proofErr w:type="spellStart"/>
              <w:r w:rsidR="002F0999" w:rsidRPr="002F0999">
                <w:rPr>
                  <w:rStyle w:val="a6"/>
                </w:rPr>
                <w:t>Invoice_Lbl</w:t>
              </w:r>
              <w:proofErr w:type="spellEnd"/>
            </w:sdtContent>
          </w:sdt>
          <w:r w:rsidR="002F0999" w:rsidRPr="002F0999">
            <w:rPr>
              <w:rStyle w:val="a6"/>
            </w:rPr>
            <w:t xml:space="preserve"> </w:t>
          </w:r>
          <w:sdt>
            <w:sdtPr>
              <w:rPr>
                <w:rStyle w:val="a6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657D23A0-59CD-464C-9B80-611DFFCFF34A}"/>
              <w:text/>
            </w:sdtPr>
            <w:sdtEndPr>
              <w:rPr>
                <w:rStyle w:val="a6"/>
              </w:rPr>
            </w:sdtEndPr>
            <w:sdtContent>
              <w:proofErr w:type="spellStart"/>
              <w:r w:rsidR="002F0999" w:rsidRPr="002F0999">
                <w:rPr>
                  <w:rStyle w:val="a6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657D23A0-59CD-464C-9B80-611DFFCFF34A}"/>
            <w:text/>
          </w:sdtPr>
          <w:sdtEndPr/>
          <w:sdtContent>
            <w:p w14:paraId="7F3D6A83" w14:textId="77777777" w:rsidR="002F0999" w:rsidRPr="002F2688" w:rsidRDefault="002F0999" w:rsidP="002F0999">
              <w:pPr>
                <w:pStyle w:val="a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722C315A" w14:textId="77777777" w:rsidR="002F0999" w:rsidRPr="002F2688" w:rsidRDefault="008A539F" w:rsidP="002F0999">
          <w:pPr>
            <w:pStyle w:val="a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657D23A0-59CD-464C-9B80-611DFFCFF34A}"/>
              <w:text/>
            </w:sdtPr>
            <w:sdtEndPr/>
            <w:sdtContent>
              <w:proofErr w:type="spellStart"/>
              <w:r w:rsidR="002F0999" w:rsidRPr="002F2688">
                <w:t>Page_Lbl</w:t>
              </w:r>
              <w:proofErr w:type="spellEnd"/>
            </w:sdtContent>
          </w:sdt>
          <w:r w:rsidR="002F0999" w:rsidRPr="002F2688">
            <w:t xml:space="preserve">  </w:t>
          </w:r>
          <w:r w:rsidR="002F0999" w:rsidRPr="002F2688">
            <w:fldChar w:fldCharType="begin"/>
          </w:r>
          <w:r w:rsidR="002F0999" w:rsidRPr="002F2688">
            <w:instrText xml:space="preserve"> PAGE  \* Arabic  \* MERGEFORMAT </w:instrText>
          </w:r>
          <w:r w:rsidR="002F0999" w:rsidRPr="002F2688">
            <w:fldChar w:fldCharType="separate"/>
          </w:r>
          <w:r w:rsidR="002604C3">
            <w:rPr>
              <w:noProof/>
            </w:rPr>
            <w:t>2</w:t>
          </w:r>
          <w:r w:rsidR="002F0999" w:rsidRPr="002F2688">
            <w:fldChar w:fldCharType="end"/>
          </w:r>
          <w:r w:rsidR="002F0999" w:rsidRPr="002F2688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14:paraId="246E3D03" w14:textId="77777777" w:rsidR="00D6006D" w:rsidRDefault="00D6006D" w:rsidP="001D1CE2">
          <w:pPr>
            <w:pStyle w:val="a7"/>
            <w:ind w:right="141"/>
            <w:rPr>
              <w:b/>
            </w:rPr>
          </w:pPr>
        </w:p>
      </w:tc>
      <w:tc>
        <w:tcPr>
          <w:tcW w:w="5098" w:type="dxa"/>
        </w:tcPr>
        <w:p w14:paraId="3427648C" w14:textId="77777777" w:rsidR="00D6006D" w:rsidRDefault="00D6006D" w:rsidP="008E766D">
          <w:pPr>
            <w:pStyle w:val="a7"/>
            <w:ind w:right="141"/>
            <w:jc w:val="right"/>
            <w:rPr>
              <w:b/>
            </w:rPr>
          </w:pPr>
        </w:p>
      </w:tc>
    </w:tr>
  </w:tbl>
  <w:p w14:paraId="1DA2E41C" w14:textId="77777777" w:rsidR="00D6006D" w:rsidRPr="001D1CE2" w:rsidRDefault="00D6006D" w:rsidP="00D6006D">
    <w:pPr>
      <w:pStyle w:val="a7"/>
      <w:ind w:right="141"/>
      <w:rPr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14:paraId="43D73066" w14:textId="77777777" w:rsidTr="002F2688">
      <w:tc>
        <w:tcPr>
          <w:tcW w:w="5098" w:type="dxa"/>
        </w:tcPr>
        <w:p w14:paraId="568AEA07" w14:textId="77777777" w:rsidR="002F2688" w:rsidRPr="0026269B" w:rsidRDefault="008A539F" w:rsidP="002F2688">
          <w:pPr>
            <w:pStyle w:val="ac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657D23A0-59CD-464C-9B80-611DFFCFF34A}"/>
              <w:text/>
            </w:sdtPr>
            <w:sdtEndPr/>
            <w:sdtContent>
              <w:proofErr w:type="spellStart"/>
              <w:r w:rsidR="002F2688" w:rsidRPr="0026269B">
                <w:t>Invoice_Lbl</w:t>
              </w:r>
              <w:proofErr w:type="spellEnd"/>
            </w:sdtContent>
          </w:sdt>
          <w:r w:rsidR="002F2688" w:rsidRPr="0026269B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657D23A0-59CD-464C-9B80-611DFFCFF34A}"/>
              <w:text/>
            </w:sdtPr>
            <w:sdtEndPr/>
            <w:sdtContent>
              <w:proofErr w:type="spellStart"/>
              <w:r w:rsidR="002F2688" w:rsidRP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657D23A0-59CD-464C-9B80-611DFFCFF34A}"/>
            <w:text/>
          </w:sdtPr>
          <w:sdtEndPr/>
          <w:sdtContent>
            <w:p w14:paraId="2A40F725" w14:textId="77777777" w:rsidR="002F2688" w:rsidRPr="002F2688" w:rsidRDefault="002F2688" w:rsidP="002F2688">
              <w:pPr>
                <w:pStyle w:val="a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19560FCD" w14:textId="77777777" w:rsidR="002F2688" w:rsidRPr="002F2688" w:rsidRDefault="008A539F" w:rsidP="002F2688">
          <w:pPr>
            <w:pStyle w:val="a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657D23A0-59CD-464C-9B80-611DFFCFF34A}"/>
              <w:text/>
            </w:sdtPr>
            <w:sdtEndPr/>
            <w:sdtContent>
              <w:proofErr w:type="spellStart"/>
              <w:r w:rsidR="002F2688" w:rsidRPr="002F2688">
                <w:t>Page_Lbl</w:t>
              </w:r>
              <w:proofErr w:type="spellEnd"/>
            </w:sdtContent>
          </w:sdt>
          <w:r w:rsidR="002F2688" w:rsidRPr="002F2688">
            <w:t xml:space="preserve">  </w:t>
          </w:r>
          <w:r w:rsidR="002F2688" w:rsidRPr="002F2688">
            <w:fldChar w:fldCharType="begin"/>
          </w:r>
          <w:r w:rsidR="002F2688" w:rsidRPr="002F2688">
            <w:instrText xml:space="preserve"> PAGE  \* Arabic  \* MERGEFORMAT </w:instrText>
          </w:r>
          <w:r w:rsidR="002F2688" w:rsidRPr="002F2688">
            <w:fldChar w:fldCharType="separate"/>
          </w:r>
          <w:r w:rsidR="002220D6">
            <w:rPr>
              <w:noProof/>
            </w:rPr>
            <w:t>1</w:t>
          </w:r>
          <w:r w:rsidR="002F2688" w:rsidRPr="002F2688">
            <w:fldChar w:fldCharType="end"/>
          </w:r>
          <w:r w:rsidR="002F2688" w:rsidRP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14:paraId="15A8D848" w14:textId="77777777" w:rsidR="002F2688" w:rsidRDefault="002F2688" w:rsidP="002F2688">
          <w:pPr>
            <w:pStyle w:val="a7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657D23A0-59CD-464C-9B80-611DFFCFF34A}"/>
            <w:picture/>
          </w:sdtPr>
          <w:sdtEndPr/>
          <w:sdtContent>
            <w:p w14:paraId="097E0D76" w14:textId="77777777" w:rsidR="002F2688" w:rsidRDefault="002F2688" w:rsidP="002F2688">
              <w:pPr>
                <w:pStyle w:val="a7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31688C4D" w14:textId="77777777" w:rsidR="002F2688" w:rsidRDefault="002F268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95848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539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478C7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05D1E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AC3"/>
    <w:pPr>
      <w:spacing w:after="20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2">
    <w:name w:val="heading 2"/>
    <w:basedOn w:val="a"/>
    <w:next w:val="a"/>
    <w:link w:val="20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3">
    <w:name w:val="heading 3"/>
    <w:basedOn w:val="a"/>
    <w:next w:val="a"/>
    <w:link w:val="30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a5">
    <w:name w:val="フッター (文字)"/>
    <w:basedOn w:val="a0"/>
    <w:link w:val="a4"/>
    <w:uiPriority w:val="99"/>
    <w:rsid w:val="00E40C63"/>
  </w:style>
  <w:style w:type="character" w:styleId="a6">
    <w:name w:val="Strong"/>
    <w:basedOn w:val="a0"/>
    <w:uiPriority w:val="22"/>
    <w:qFormat/>
    <w:rsid w:val="00E40C63"/>
    <w:rPr>
      <w:b/>
      <w:bCs/>
    </w:rPr>
  </w:style>
  <w:style w:type="paragraph" w:styleId="a7">
    <w:name w:val="header"/>
    <w:basedOn w:val="a"/>
    <w:link w:val="a8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a8">
    <w:name w:val="ヘッダー (文字)"/>
    <w:basedOn w:val="a0"/>
    <w:link w:val="a7"/>
    <w:uiPriority w:val="99"/>
    <w:rsid w:val="00E40C63"/>
  </w:style>
  <w:style w:type="character" w:styleId="a9">
    <w:name w:val="Placeholder Text"/>
    <w:basedOn w:val="a0"/>
    <w:uiPriority w:val="99"/>
    <w:semiHidden/>
    <w:rsid w:val="00E40C63"/>
    <w:rPr>
      <w:color w:val="808080"/>
    </w:rPr>
  </w:style>
  <w:style w:type="table" w:styleId="aa">
    <w:name w:val="Grid Table Light"/>
    <w:basedOn w:val="a1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">
    <w:name w:val="No Spacing"/>
    <w:basedOn w:val="a"/>
    <w:uiPriority w:val="1"/>
    <w:qFormat/>
    <w:rsid w:val="00E111C4"/>
    <w:pPr>
      <w:spacing w:after="0"/>
    </w:pPr>
  </w:style>
  <w:style w:type="character" w:customStyle="1" w:styleId="10">
    <w:name w:val="見出し 1 (文字)"/>
    <w:basedOn w:val="a0"/>
    <w:link w:val="1"/>
    <w:uiPriority w:val="9"/>
    <w:rsid w:val="00A42BE5"/>
    <w:rPr>
      <w:b/>
      <w:sz w:val="18"/>
      <w:szCs w:val="16"/>
    </w:rPr>
  </w:style>
  <w:style w:type="paragraph" w:styleId="ac">
    <w:name w:val="Title"/>
    <w:basedOn w:val="a7"/>
    <w:next w:val="a"/>
    <w:link w:val="ad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ad">
    <w:name w:val="表題 (文字)"/>
    <w:basedOn w:val="a0"/>
    <w:link w:val="ac"/>
    <w:uiPriority w:val="10"/>
    <w:rsid w:val="00A42BE5"/>
    <w:rPr>
      <w:rFonts w:asciiTheme="majorHAnsi" w:hAnsiTheme="majorHAnsi"/>
      <w:sz w:val="36"/>
    </w:rPr>
  </w:style>
  <w:style w:type="paragraph" w:styleId="ae">
    <w:name w:val="Subtitle"/>
    <w:basedOn w:val="a7"/>
    <w:next w:val="a"/>
    <w:link w:val="af"/>
    <w:uiPriority w:val="11"/>
    <w:qFormat/>
    <w:rsid w:val="00A42BE5"/>
    <w:rPr>
      <w:szCs w:val="20"/>
    </w:rPr>
  </w:style>
  <w:style w:type="character" w:customStyle="1" w:styleId="af">
    <w:name w:val="副題 (文字)"/>
    <w:basedOn w:val="a0"/>
    <w:link w:val="ae"/>
    <w:uiPriority w:val="11"/>
    <w:rsid w:val="00A42BE5"/>
    <w:rPr>
      <w:szCs w:val="20"/>
    </w:rPr>
  </w:style>
  <w:style w:type="character" w:customStyle="1" w:styleId="20">
    <w:name w:val="見出し 2 (文字)"/>
    <w:basedOn w:val="a0"/>
    <w:link w:val="2"/>
    <w:uiPriority w:val="9"/>
    <w:rsid w:val="004C60A5"/>
    <w:rPr>
      <w:sz w:val="18"/>
      <w:szCs w:val="18"/>
    </w:rPr>
  </w:style>
  <w:style w:type="character" w:customStyle="1" w:styleId="30">
    <w:name w:val="見出し 3 (文字)"/>
    <w:basedOn w:val="a0"/>
    <w:link w:val="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6-5">
    <w:name w:val="List Table 6 Colorful Accent 5"/>
    <w:basedOn w:val="a1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a3"/>
            </w:rPr>
            <w:t>Click or tap here to enter text.</w:t>
          </w:r>
        </w:p>
      </w:docPartBody>
    </w:docPart>
    <w:docPart>
      <w:docPartPr>
        <w:name w:val="44C1FBB1BAB540E2B1879975FE33A8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FD31B14-B73E-43F9-B5EC-6BE515E75F3A}"/>
      </w:docPartPr>
      <w:docPartBody>
        <w:p w:rsidR="00000000" w:rsidRDefault="00A243D1" w:rsidP="00A243D1">
          <w:pPr>
            <w:pStyle w:val="44C1FBB1BAB540E2B1879975FE33A8E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05C3F8A4AA8E45E193EE87444036C7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F2B860-03FC-462D-A033-E6E78DFF18B8}"/>
      </w:docPartPr>
      <w:docPartBody>
        <w:p w:rsidR="00000000" w:rsidRDefault="00A243D1" w:rsidP="00A243D1">
          <w:pPr>
            <w:pStyle w:val="05C3F8A4AA8E45E193EE87444036C711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42DDAFCFEF549818C6F27142385D5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79969D-3DAF-49C5-81B4-32235ADD5156}"/>
      </w:docPartPr>
      <w:docPartBody>
        <w:p w:rsidR="00000000" w:rsidRDefault="00A243D1" w:rsidP="00A243D1">
          <w:pPr>
            <w:pStyle w:val="642DDAFCFEF549818C6F27142385D5D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340AC304FC4023828BC96C5FD2262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559DB88-FAC8-42D7-B498-EE04278C2B2F}"/>
      </w:docPartPr>
      <w:docPartBody>
        <w:p w:rsidR="00000000" w:rsidRDefault="00A243D1" w:rsidP="00A243D1">
          <w:pPr>
            <w:pStyle w:val="42340AC304FC4023828BC96C5FD22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09B7DD0636604ED28F5525BB6F9CDC2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B9E083-D89E-4C4B-AB84-E9FE2B27B53B}"/>
      </w:docPartPr>
      <w:docPartBody>
        <w:p w:rsidR="00000000" w:rsidRDefault="00A243D1" w:rsidP="00A243D1">
          <w:pPr>
            <w:pStyle w:val="09B7DD0636604ED28F5525BB6F9CDC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B7E79858BDB4FC88CDEBA3F41796D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AECA731-2E9A-4A9B-8FB6-AD932060E904}"/>
      </w:docPartPr>
      <w:docPartBody>
        <w:p w:rsidR="00000000" w:rsidRDefault="00A243D1" w:rsidP="00A243D1">
          <w:pPr>
            <w:pStyle w:val="9B7E79858BDB4FC88CDEBA3F41796DE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E7FD1CB9A144EDABF22473F6B519E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E61134A-E1D6-4D7F-9FE0-9EE10B3A536D}"/>
      </w:docPartPr>
      <w:docPartBody>
        <w:p w:rsidR="00000000" w:rsidRDefault="00A243D1" w:rsidP="00A243D1">
          <w:pPr>
            <w:pStyle w:val="3E7FD1CB9A144EDABF22473F6B519E5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53825B5C626E45598CE99B97CE79B3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3AAAF8-35C2-48A9-A03B-C77376D39EFF}"/>
      </w:docPartPr>
      <w:docPartBody>
        <w:p w:rsidR="00000000" w:rsidRDefault="00A243D1" w:rsidP="00A243D1">
          <w:pPr>
            <w:pStyle w:val="53825B5C626E45598CE99B97CE79B30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6097B556B3414DBDE06BAB8C94AD0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E077293-9FE7-4A4D-9DD1-776ABD7D5C8E}"/>
      </w:docPartPr>
      <w:docPartBody>
        <w:p w:rsidR="00000000" w:rsidRDefault="00A243D1" w:rsidP="00A243D1">
          <w:pPr>
            <w:pStyle w:val="FF6097B556B3414DBDE06BAB8C94AD0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3A12AB4FE349C9882236AE30C27A4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D86789E-1C5B-4EEA-8DC0-4B8CCA5CB733}"/>
      </w:docPartPr>
      <w:docPartBody>
        <w:p w:rsidR="00000000" w:rsidRDefault="00A243D1" w:rsidP="00A243D1">
          <w:pPr>
            <w:pStyle w:val="443A12AB4FE349C9882236AE30C27A44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B2DF6"/>
    <w:rsid w:val="008C0479"/>
    <w:rsid w:val="00901D68"/>
    <w:rsid w:val="00930259"/>
    <w:rsid w:val="00A243D1"/>
    <w:rsid w:val="00A97C90"/>
    <w:rsid w:val="00B56AF6"/>
    <w:rsid w:val="00CC5B34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3D1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44C1FBB1BAB540E2B1879975FE33A8E6">
    <w:name w:val="44C1FBB1BAB540E2B1879975FE33A8E6"/>
    <w:rsid w:val="00A243D1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05C3F8A4AA8E45E193EE87444036C711">
    <w:name w:val="05C3F8A4AA8E45E193EE87444036C711"/>
    <w:rsid w:val="00A243D1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642DDAFCFEF549818C6F27142385D5DF">
    <w:name w:val="642DDAFCFEF549818C6F27142385D5DF"/>
    <w:rsid w:val="00A243D1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42340AC304FC4023828BC96C5FD22625">
    <w:name w:val="42340AC304FC4023828BC96C5FD22625"/>
    <w:rsid w:val="00A243D1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09B7DD0636604ED28F5525BB6F9CDC27">
    <w:name w:val="09B7DD0636604ED28F5525BB6F9CDC27"/>
    <w:rsid w:val="00A243D1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9B7E79858BDB4FC88CDEBA3F41796DE6">
    <w:name w:val="9B7E79858BDB4FC88CDEBA3F41796DE6"/>
    <w:rsid w:val="00A243D1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3E7FD1CB9A144EDABF22473F6B519E50">
    <w:name w:val="3E7FD1CB9A144EDABF22473F6B519E50"/>
    <w:rsid w:val="00A243D1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53825B5C626E45598CE99B97CE79B307">
    <w:name w:val="53825B5C626E45598CE99B97CE79B307"/>
    <w:rsid w:val="00A243D1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FF6097B556B3414DBDE06BAB8C94AD0A">
    <w:name w:val="FF6097B556B3414DBDE06BAB8C94AD0A"/>
    <w:rsid w:val="00A243D1"/>
    <w:pPr>
      <w:widowControl w:val="0"/>
      <w:spacing w:after="0" w:line="240" w:lineRule="auto"/>
      <w:jc w:val="both"/>
    </w:pPr>
    <w:rPr>
      <w:kern w:val="2"/>
      <w:sz w:val="21"/>
      <w:lang w:eastAsia="ja-JP"/>
    </w:rPr>
  </w:style>
  <w:style w:type="paragraph" w:customStyle="1" w:styleId="443A12AB4FE349C9882236AE30C27A44">
    <w:name w:val="443A12AB4FE349C9882236AE30C27A44"/>
    <w:rsid w:val="00A243D1"/>
    <w:pPr>
      <w:widowControl w:val="0"/>
      <w:spacing w:after="0" w:line="240" w:lineRule="auto"/>
      <w:jc w:val="both"/>
    </w:pPr>
    <w:rPr>
      <w:kern w:val="2"/>
      <w:sz w:val="21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P i c t u r e /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P i c t u r e /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D23A0-59CD-464C-9B80-611DFFCFF34A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2023-05-22T03:48:00Z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